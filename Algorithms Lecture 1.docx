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77D94" w14:textId="77777777" w:rsidR="00E7439F" w:rsidRDefault="00F06EB9">
      <w:pPr>
        <w:pStyle w:val="Heading1"/>
      </w:pPr>
      <w:r>
        <w:t xml:space="preserve">Algorithms </w:t>
      </w:r>
      <w:r w:rsidR="007F3609">
        <w:t>Lecture</w:t>
      </w:r>
      <w:r>
        <w:t xml:space="preserve"> 1</w:t>
      </w:r>
    </w:p>
    <w:p w14:paraId="119992C6" w14:textId="77777777" w:rsidR="00E7439F" w:rsidRDefault="00F06EB9" w:rsidP="00F06EB9">
      <w:pPr>
        <w:pStyle w:val="Heading2"/>
        <w:numPr>
          <w:ilvl w:val="0"/>
          <w:numId w:val="5"/>
        </w:numPr>
      </w:pPr>
      <w:r>
        <w:t>RAM model –primitive data types (not strings)</w:t>
      </w:r>
    </w:p>
    <w:p w14:paraId="4BA08102" w14:textId="77777777" w:rsidR="00F06EB9" w:rsidRDefault="00F06EB9" w:rsidP="00F06EB9">
      <w:r>
        <w:t>-primitive operations – run time is independent of the inputs size</w:t>
      </w:r>
    </w:p>
    <w:p w14:paraId="678203B7" w14:textId="77777777" w:rsidR="00F06EB9" w:rsidRDefault="00F06EB9" w:rsidP="00F06EB9">
      <w:r>
        <w:t>-length n -&gt; f(n) =n^2 +7 (don’t care about 7) = O(n^2)</w:t>
      </w:r>
    </w:p>
    <w:p w14:paraId="01D56318" w14:textId="77777777" w:rsidR="00F06EB9" w:rsidRDefault="00F06EB9" w:rsidP="00F06EB9">
      <w:r>
        <w:t>-loop run n times -&gt; n^3 +7n (still don’t care about 7)</w:t>
      </w:r>
      <w:r>
        <w:tab/>
        <w:t xml:space="preserve"> </w:t>
      </w:r>
    </w:p>
    <w:p w14:paraId="72473A80" w14:textId="77777777" w:rsidR="00F06EB9" w:rsidRDefault="00F06EB9" w:rsidP="00F06EB9">
      <w:r>
        <w:t>-O(n^2</w:t>
      </w:r>
      <w:proofErr w:type="gramStart"/>
      <w:r>
        <w:t>)  =</w:t>
      </w:r>
      <w:proofErr w:type="gramEnd"/>
      <w:r>
        <w:t xml:space="preserve"> cn^2</w:t>
      </w:r>
    </w:p>
    <w:p w14:paraId="319C35D7" w14:textId="77777777" w:rsidR="00F06EB9" w:rsidRDefault="00F06EB9" w:rsidP="00F06EB9">
      <w:r>
        <w:t>-O &lt;=</w:t>
      </w:r>
    </w:p>
    <w:p w14:paraId="50CA54E4" w14:textId="77777777" w:rsidR="00F06EB9" w:rsidRDefault="00F06EB9" w:rsidP="00F06EB9">
      <w:r>
        <w:t>- omega - &gt;=</w:t>
      </w:r>
    </w:p>
    <w:p w14:paraId="7D279C38" w14:textId="77777777" w:rsidR="00F06EB9" w:rsidRDefault="00F06EB9" w:rsidP="00F06EB9">
      <w:r>
        <w:t>theta - =</w:t>
      </w:r>
    </w:p>
    <w:p w14:paraId="73A11809" w14:textId="77777777" w:rsidR="00F06EB9" w:rsidRDefault="00F06EB9" w:rsidP="00F06EB9">
      <w:r>
        <w:t xml:space="preserve">o &lt; </w:t>
      </w:r>
      <w:r w:rsidR="007F3609">
        <w:t>/</w:t>
      </w:r>
      <w:proofErr w:type="gramStart"/>
      <w:r w:rsidR="007F3609">
        <w:t xml:space="preserve">/ </w:t>
      </w:r>
      <w:r>
        <w:t xml:space="preserve"> w</w:t>
      </w:r>
      <w:proofErr w:type="gramEnd"/>
      <w:r>
        <w:t>&gt;</w:t>
      </w:r>
    </w:p>
    <w:p w14:paraId="06240FAD" w14:textId="77777777" w:rsidR="00F06EB9" w:rsidRDefault="00F06EB9" w:rsidP="00F06EB9">
      <w:r>
        <w:t>-T(n) = O(n^2) ok – T(n) &lt;= O(n^2) clearer</w:t>
      </w:r>
    </w:p>
    <w:p w14:paraId="307A23CF" w14:textId="77777777" w:rsidR="007F3609" w:rsidRDefault="007F3609" w:rsidP="00F06EB9">
      <w:r>
        <w:t>n^2, n^2+7, n^2+n &lt;= O(n^2)</w:t>
      </w:r>
    </w:p>
    <w:p w14:paraId="58BC8C5F" w14:textId="77777777" w:rsidR="007F3609" w:rsidRDefault="007F3609" w:rsidP="00F06EB9">
      <w:r>
        <w:t>= 2n^2</w:t>
      </w:r>
    </w:p>
    <w:p w14:paraId="5461FFFD" w14:textId="77777777" w:rsidR="007F3609" w:rsidRDefault="007F3609" w:rsidP="00F06EB9">
      <w:r>
        <w:t>-efficient – number of ops, big O</w:t>
      </w:r>
    </w:p>
    <w:p w14:paraId="4EA660D4" w14:textId="77777777" w:rsidR="007F3609" w:rsidRDefault="007F3609" w:rsidP="007F3609">
      <w:pPr>
        <w:pStyle w:val="ListParagraph"/>
        <w:numPr>
          <w:ilvl w:val="0"/>
          <w:numId w:val="5"/>
        </w:numPr>
      </w:pPr>
      <w:r>
        <w:t>L – list with length 10^9 +1</w:t>
      </w:r>
    </w:p>
    <w:p w14:paraId="5FDD8FA3" w14:textId="77777777" w:rsidR="007F3609" w:rsidRDefault="007F3609" w:rsidP="007F3609">
      <w:pPr>
        <w:pStyle w:val="ListParagraph"/>
        <w:numPr>
          <w:ilvl w:val="1"/>
          <w:numId w:val="5"/>
        </w:numPr>
      </w:pPr>
      <w:r>
        <w:t>In L, every number from 1 – 10^9 appears, one of these numbers appears twice.</w:t>
      </w:r>
    </w:p>
    <w:p w14:paraId="51DC4C43" w14:textId="1E0C220D" w:rsidR="007F3609" w:rsidRDefault="007F3609" w:rsidP="007F3609">
      <w:pPr>
        <w:pStyle w:val="ListParagraph"/>
        <w:numPr>
          <w:ilvl w:val="1"/>
          <w:numId w:val="5"/>
        </w:numPr>
      </w:pPr>
      <w:r>
        <w:t>Obvious alg- go through list / time:</w:t>
      </w:r>
      <w:r w:rsidR="00A67A98">
        <w:t xml:space="preserve"> 10^9+1 </w:t>
      </w:r>
      <w:r w:rsidR="00A67A98">
        <w:sym w:font="Symbol" w:char="F071"/>
      </w:r>
      <w:r w:rsidR="00A67A98">
        <w:t xml:space="preserve"> </w:t>
      </w:r>
      <w:r>
        <w:t xml:space="preserve">(n)/ space: </w:t>
      </w:r>
      <w:r w:rsidR="00A67A98">
        <w:sym w:font="Symbol" w:char="F071"/>
      </w:r>
      <w:r w:rsidR="00A67A98">
        <w:t xml:space="preserve"> </w:t>
      </w:r>
      <w:r>
        <w:t>(n)</w:t>
      </w:r>
    </w:p>
    <w:p w14:paraId="0B667D56" w14:textId="77777777" w:rsidR="007F3609" w:rsidRDefault="007F3609" w:rsidP="007F3609">
      <w:pPr>
        <w:pStyle w:val="ListParagraph"/>
        <w:numPr>
          <w:ilvl w:val="1"/>
          <w:numId w:val="5"/>
        </w:numPr>
      </w:pPr>
      <w:r>
        <w:t xml:space="preserve">Better alg- add entries of L / </w:t>
      </w:r>
      <w:r>
        <w:sym w:font="Symbol" w:char="F0E5"/>
      </w:r>
      <w:r>
        <w:t>n/ i=1 (i=n(n+1)/2) /S =</w:t>
      </w:r>
      <w:r>
        <w:sym w:font="Symbol" w:char="F0E5"/>
      </w:r>
      <w:r>
        <w:t>x=L (x)=(10^9(10^9+1)/2 +y)</w:t>
      </w:r>
    </w:p>
    <w:p w14:paraId="75E2FB4B" w14:textId="12F33EFD" w:rsidR="007F3609" w:rsidRDefault="007F3609" w:rsidP="007F3609">
      <w:pPr>
        <w:pStyle w:val="ListParagraph"/>
        <w:numPr>
          <w:ilvl w:val="1"/>
          <w:numId w:val="5"/>
        </w:numPr>
      </w:pPr>
      <w:r>
        <w:t xml:space="preserve">Return </w:t>
      </w:r>
      <w:r w:rsidR="00A67A98">
        <w:t xml:space="preserve">S- x   Time : </w:t>
      </w:r>
      <w:r w:rsidR="00A67A98">
        <w:sym w:font="Symbol" w:char="F071"/>
      </w:r>
      <w:r w:rsidR="00A67A98">
        <w:t xml:space="preserve">(n)/ space: </w:t>
      </w:r>
      <w:r w:rsidR="00A67A98">
        <w:sym w:font="Symbol" w:char="F071"/>
      </w:r>
      <w:r w:rsidR="00A67A98">
        <w:t xml:space="preserve"> </w:t>
      </w:r>
      <w:r>
        <w:t>(1)</w:t>
      </w:r>
    </w:p>
    <w:p w14:paraId="6DC760FC" w14:textId="14E09B36" w:rsidR="00A67A98" w:rsidRDefault="00A67A98" w:rsidP="00A67A98">
      <w:pPr>
        <w:pStyle w:val="ListParagraph"/>
        <w:numPr>
          <w:ilvl w:val="0"/>
          <w:numId w:val="5"/>
        </w:numPr>
      </w:pPr>
      <w:r>
        <w:t>O(n) = pretty much done/ = size of input/usually best can do</w:t>
      </w:r>
    </w:p>
    <w:p w14:paraId="07AF1D3E" w14:textId="2C092121" w:rsidR="00A67A98" w:rsidRDefault="00A67A98" w:rsidP="00A67A98">
      <w:pPr>
        <w:pStyle w:val="ListParagraph"/>
        <w:numPr>
          <w:ilvl w:val="0"/>
          <w:numId w:val="5"/>
        </w:numPr>
      </w:pPr>
      <w:r>
        <w:t>Worst case analysis</w:t>
      </w:r>
    </w:p>
    <w:p w14:paraId="19904F3E" w14:textId="589E51DD" w:rsidR="00A67A98" w:rsidRDefault="00A67A98" w:rsidP="00A67A98">
      <w:pPr>
        <w:pStyle w:val="ListParagraph"/>
        <w:numPr>
          <w:ilvl w:val="1"/>
          <w:numId w:val="5"/>
        </w:numPr>
      </w:pPr>
      <w:r>
        <w:t xml:space="preserve">“for all possible inputs”/ “guaranteed, no matter what”/ “Adversarial” </w:t>
      </w:r>
    </w:p>
    <w:p w14:paraId="4CB76B1E" w14:textId="166881C2" w:rsidR="00A67A98" w:rsidRDefault="00A67A98" w:rsidP="00A67A98">
      <w:pPr>
        <w:pStyle w:val="ListParagraph"/>
        <w:numPr>
          <w:ilvl w:val="1"/>
          <w:numId w:val="5"/>
        </w:numPr>
      </w:pPr>
      <w:r>
        <w:t>want is worse possible input to make run as long as possible</w:t>
      </w:r>
    </w:p>
    <w:p w14:paraId="4AF0A522" w14:textId="0CFBE571" w:rsidR="00A67A98" w:rsidRDefault="00A67A98" w:rsidP="00A67A98">
      <w:pPr>
        <w:pStyle w:val="ListParagraph"/>
        <w:numPr>
          <w:ilvl w:val="0"/>
          <w:numId w:val="5"/>
        </w:numPr>
      </w:pPr>
      <w:r>
        <w:lastRenderedPageBreak/>
        <w:t>Average-case</w:t>
      </w:r>
    </w:p>
    <w:p w14:paraId="4246B53C" w14:textId="2EF5A8A9" w:rsidR="00A67A98" w:rsidRDefault="00A67A98" w:rsidP="00A67A98">
      <w:pPr>
        <w:pStyle w:val="ListParagraph"/>
        <w:numPr>
          <w:ilvl w:val="0"/>
          <w:numId w:val="5"/>
        </w:numPr>
      </w:pPr>
      <w:r>
        <w:t>Need to make upper bound as tight as possible</w:t>
      </w:r>
    </w:p>
    <w:p w14:paraId="3ED8D835" w14:textId="77777777" w:rsidR="007E23A2" w:rsidRPr="00F06EB9" w:rsidRDefault="007E23A2" w:rsidP="00A67A98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7E23A2" w:rsidRPr="00F06EB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55803" w14:textId="77777777" w:rsidR="0052068D" w:rsidRDefault="0052068D">
      <w:r>
        <w:separator/>
      </w:r>
    </w:p>
    <w:p w14:paraId="688E6D2A" w14:textId="77777777" w:rsidR="0052068D" w:rsidRDefault="0052068D"/>
  </w:endnote>
  <w:endnote w:type="continuationSeparator" w:id="0">
    <w:p w14:paraId="5BB28107" w14:textId="77777777" w:rsidR="0052068D" w:rsidRDefault="0052068D">
      <w:r>
        <w:continuationSeparator/>
      </w:r>
    </w:p>
    <w:p w14:paraId="6A0CC122" w14:textId="77777777" w:rsidR="0052068D" w:rsidRDefault="005206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F43A6" w14:textId="77777777" w:rsidR="00E7439F" w:rsidRDefault="005206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5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F2A20" w14:textId="77777777" w:rsidR="0052068D" w:rsidRDefault="0052068D">
      <w:r>
        <w:separator/>
      </w:r>
    </w:p>
    <w:p w14:paraId="64000223" w14:textId="77777777" w:rsidR="0052068D" w:rsidRDefault="0052068D"/>
  </w:footnote>
  <w:footnote w:type="continuationSeparator" w:id="0">
    <w:p w14:paraId="265B4542" w14:textId="77777777" w:rsidR="0052068D" w:rsidRDefault="0052068D">
      <w:r>
        <w:continuationSeparator/>
      </w:r>
    </w:p>
    <w:p w14:paraId="167CAB27" w14:textId="77777777" w:rsidR="0052068D" w:rsidRDefault="0052068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04667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72F62"/>
    <w:multiLevelType w:val="hybridMultilevel"/>
    <w:tmpl w:val="5570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B9"/>
    <w:rsid w:val="001C55C2"/>
    <w:rsid w:val="0052068D"/>
    <w:rsid w:val="006219AA"/>
    <w:rsid w:val="007E23A2"/>
    <w:rsid w:val="007F3609"/>
    <w:rsid w:val="00A67A98"/>
    <w:rsid w:val="00E7439F"/>
    <w:rsid w:val="00F0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C25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F3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iOstlund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F6"/>
    <w:rsid w:val="005A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38A0AF902B4A93BC7E1C6B77B7B2">
    <w:name w:val="885938A0AF902B4A93BC7E1C6B77B7B2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67BE9A0753C1064D9D79E0BE7A1CE886">
    <w:name w:val="67BE9A0753C1064D9D79E0BE7A1CE8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46</TotalTime>
  <Pages>2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Ostlund</dc:creator>
  <cp:keywords/>
  <dc:description/>
  <cp:lastModifiedBy>Ali Ostlund</cp:lastModifiedBy>
  <cp:revision>2</cp:revision>
  <dcterms:created xsi:type="dcterms:W3CDTF">2018-01-16T16:56:00Z</dcterms:created>
  <dcterms:modified xsi:type="dcterms:W3CDTF">2018-01-17T00:54:00Z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